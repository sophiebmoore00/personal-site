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C7025" w14:textId="77777777" w:rsidR="008D13EB" w:rsidRPr="00694818" w:rsidRDefault="008D13EB" w:rsidP="000A2EE6">
      <w:pPr>
        <w:pStyle w:val="Name"/>
        <w:spacing w:after="100"/>
        <w:rPr>
          <w:color w:val="000000" w:themeColor="text1"/>
          <w:sz w:val="34"/>
          <w:szCs w:val="34"/>
        </w:rPr>
      </w:pPr>
      <w:r w:rsidRPr="00694818">
        <w:rPr>
          <w:color w:val="000000" w:themeColor="text1"/>
          <w:sz w:val="34"/>
          <w:szCs w:val="34"/>
        </w:rPr>
        <w:t>Sophie Moore</w:t>
      </w:r>
    </w:p>
    <w:p w14:paraId="01473966" w14:textId="6AE46634" w:rsidR="000C70C7" w:rsidRPr="00694818" w:rsidRDefault="008D13EB" w:rsidP="000A2EE6">
      <w:pPr>
        <w:pStyle w:val="ContactInfo"/>
        <w:spacing w:after="100"/>
        <w:rPr>
          <w:color w:val="000000" w:themeColor="text1"/>
          <w:sz w:val="21"/>
          <w:szCs w:val="21"/>
        </w:rPr>
      </w:pPr>
      <w:r w:rsidRPr="00694818">
        <w:rPr>
          <w:color w:val="000000" w:themeColor="text1"/>
          <w:sz w:val="21"/>
          <w:szCs w:val="21"/>
        </w:rPr>
        <w:t>(916) 380-7684</w:t>
      </w:r>
      <w:r w:rsidR="00997B93" w:rsidRPr="00694818">
        <w:rPr>
          <w:color w:val="000000" w:themeColor="text1"/>
          <w:sz w:val="21"/>
          <w:szCs w:val="21"/>
        </w:rPr>
        <w:t xml:space="preserve"> </w:t>
      </w:r>
      <w:r w:rsidR="005727CB" w:rsidRPr="005727CB">
        <w:rPr>
          <w:color w:val="000000" w:themeColor="text1"/>
          <w:sz w:val="21"/>
          <w:szCs w:val="21"/>
        </w:rPr>
        <w:t xml:space="preserve">| </w:t>
      </w:r>
      <w:hyperlink r:id="rId7" w:history="1">
        <w:r w:rsidR="005727CB" w:rsidRPr="007C701F">
          <w:rPr>
            <w:rStyle w:val="Hyperlink"/>
            <w:color w:val="000000" w:themeColor="text1"/>
            <w:sz w:val="21"/>
            <w:szCs w:val="21"/>
            <w:u w:val="none"/>
          </w:rPr>
          <w:t>smoore37@calpoly.edu</w:t>
        </w:r>
      </w:hyperlink>
      <w:r w:rsidR="005727CB" w:rsidRPr="005727CB">
        <w:rPr>
          <w:color w:val="000000" w:themeColor="text1"/>
          <w:sz w:val="21"/>
          <w:szCs w:val="21"/>
        </w:rPr>
        <w:t xml:space="preserve"> </w:t>
      </w:r>
    </w:p>
    <w:p w14:paraId="2471BE92" w14:textId="1D6DB191" w:rsidR="000C70C7" w:rsidRPr="009B1D69" w:rsidRDefault="000A2EE6" w:rsidP="00D90735">
      <w:pPr>
        <w:pStyle w:val="Heading1"/>
        <w:spacing w:before="0" w:after="60"/>
        <w:rPr>
          <w:color w:val="000000" w:themeColor="text1"/>
          <w:szCs w:val="26"/>
          <w:u w:val="single"/>
        </w:rPr>
      </w:pPr>
      <w:r w:rsidRPr="009B1D69">
        <w:rPr>
          <w:color w:val="000000" w:themeColor="text1"/>
          <w:szCs w:val="26"/>
          <w:u w:val="single"/>
        </w:rPr>
        <w:t>Education</w:t>
      </w:r>
    </w:p>
    <w:p w14:paraId="3AA8A994" w14:textId="54DA143A" w:rsidR="008D13EB" w:rsidRPr="00694818" w:rsidRDefault="00997B93" w:rsidP="00D90735">
      <w:pPr>
        <w:pStyle w:val="Heading2"/>
        <w:spacing w:before="0" w:after="30"/>
        <w:rPr>
          <w:color w:val="000000" w:themeColor="text1"/>
          <w:sz w:val="21"/>
          <w:szCs w:val="21"/>
        </w:rPr>
      </w:pPr>
      <w:r w:rsidRPr="00694818">
        <w:rPr>
          <w:color w:val="000000" w:themeColor="text1"/>
          <w:sz w:val="21"/>
          <w:szCs w:val="21"/>
        </w:rPr>
        <w:t>California Polytechnic State Universit</w:t>
      </w:r>
      <w:r w:rsidR="00A90A6A" w:rsidRPr="00694818">
        <w:rPr>
          <w:color w:val="000000" w:themeColor="text1"/>
          <w:sz w:val="21"/>
          <w:szCs w:val="21"/>
        </w:rPr>
        <w:t>y at</w:t>
      </w:r>
      <w:r w:rsidRPr="00694818">
        <w:rPr>
          <w:color w:val="000000" w:themeColor="text1"/>
          <w:sz w:val="21"/>
          <w:szCs w:val="21"/>
        </w:rPr>
        <w:t xml:space="preserve"> San Luis Obisp</w:t>
      </w:r>
      <w:r w:rsidR="000950C8" w:rsidRPr="00694818">
        <w:rPr>
          <w:color w:val="000000" w:themeColor="text1"/>
          <w:sz w:val="21"/>
          <w:szCs w:val="21"/>
        </w:rPr>
        <w:t>o</w:t>
      </w:r>
      <w:r w:rsidR="00F735D6" w:rsidRPr="00694818">
        <w:rPr>
          <w:color w:val="000000" w:themeColor="text1"/>
          <w:sz w:val="21"/>
          <w:szCs w:val="21"/>
        </w:rPr>
        <w:t xml:space="preserve"> (San Luis Obispo, CA)</w:t>
      </w:r>
    </w:p>
    <w:p w14:paraId="570AF752" w14:textId="0B8DBDD5" w:rsidR="00B52922" w:rsidRPr="00694818" w:rsidRDefault="00B52922" w:rsidP="00B52922">
      <w:pPr>
        <w:spacing w:after="30"/>
        <w:rPr>
          <w:color w:val="000000" w:themeColor="text1"/>
          <w:sz w:val="21"/>
          <w:szCs w:val="21"/>
        </w:rPr>
      </w:pPr>
      <w:r w:rsidRPr="00694818">
        <w:rPr>
          <w:color w:val="000000" w:themeColor="text1"/>
          <w:sz w:val="21"/>
          <w:szCs w:val="21"/>
        </w:rPr>
        <w:t>Bachelor of Arts, Political Science</w:t>
      </w:r>
      <w:r w:rsidR="00DE7D43">
        <w:rPr>
          <w:color w:val="000000" w:themeColor="text1"/>
          <w:sz w:val="21"/>
          <w:szCs w:val="21"/>
        </w:rPr>
        <w:t>—Quantitative Political Science</w:t>
      </w:r>
      <w:r w:rsidRPr="00694818">
        <w:rPr>
          <w:color w:val="000000" w:themeColor="text1"/>
          <w:sz w:val="21"/>
          <w:szCs w:val="21"/>
        </w:rPr>
        <w:t>| Minor</w:t>
      </w:r>
      <w:r>
        <w:rPr>
          <w:color w:val="000000" w:themeColor="text1"/>
          <w:sz w:val="21"/>
          <w:szCs w:val="21"/>
        </w:rPr>
        <w:t>s</w:t>
      </w:r>
      <w:r w:rsidRPr="00694818">
        <w:rPr>
          <w:color w:val="000000" w:themeColor="text1"/>
          <w:sz w:val="21"/>
          <w:szCs w:val="21"/>
        </w:rPr>
        <w:t>, Spanish</w:t>
      </w:r>
      <w:r>
        <w:rPr>
          <w:color w:val="000000" w:themeColor="text1"/>
          <w:sz w:val="21"/>
          <w:szCs w:val="21"/>
        </w:rPr>
        <w:t xml:space="preserve"> and Statistics</w:t>
      </w:r>
    </w:p>
    <w:p w14:paraId="5ABED87C" w14:textId="77777777" w:rsidR="00B52922" w:rsidRPr="00694818" w:rsidRDefault="00B52922" w:rsidP="00B52922">
      <w:pPr>
        <w:spacing w:after="30"/>
        <w:rPr>
          <w:color w:val="000000" w:themeColor="text1"/>
          <w:sz w:val="21"/>
          <w:szCs w:val="21"/>
        </w:rPr>
      </w:pPr>
      <w:r w:rsidRPr="00694818">
        <w:rPr>
          <w:color w:val="000000" w:themeColor="text1"/>
          <w:sz w:val="21"/>
          <w:szCs w:val="21"/>
        </w:rPr>
        <w:t>Expected Graduation: June 2022</w:t>
      </w:r>
    </w:p>
    <w:p w14:paraId="7520473C" w14:textId="6136ADE2" w:rsidR="008D13EB" w:rsidRPr="00B52922" w:rsidRDefault="00B52922" w:rsidP="00D90735">
      <w:pPr>
        <w:spacing w:after="30"/>
        <w:rPr>
          <w:color w:val="000000" w:themeColor="text1"/>
          <w:sz w:val="21"/>
          <w:szCs w:val="21"/>
        </w:rPr>
      </w:pPr>
      <w:r w:rsidRPr="00B52922">
        <w:rPr>
          <w:color w:val="000000" w:themeColor="text1"/>
          <w:sz w:val="21"/>
          <w:szCs w:val="21"/>
        </w:rPr>
        <w:t>3.99 GPA | President’s List: 2018</w:t>
      </w:r>
      <w:r w:rsidRPr="00B52922">
        <w:rPr>
          <w:color w:val="000000" w:themeColor="text1"/>
          <w:sz w:val="21"/>
          <w:szCs w:val="21"/>
        </w:rPr>
        <w:softHyphen/>
        <w:t>–2019 &amp; 2019</w:t>
      </w:r>
      <w:r w:rsidRPr="00B52922">
        <w:rPr>
          <w:color w:val="000000" w:themeColor="text1"/>
          <w:sz w:val="21"/>
          <w:szCs w:val="21"/>
        </w:rPr>
        <w:softHyphen/>
        <w:t xml:space="preserve">–2020 </w:t>
      </w:r>
    </w:p>
    <w:p w14:paraId="653437B3" w14:textId="77777777" w:rsidR="00123E57" w:rsidRPr="00123E57" w:rsidRDefault="00123E57" w:rsidP="00123E57">
      <w:pPr>
        <w:pStyle w:val="Heading1"/>
        <w:spacing w:before="0" w:after="0"/>
        <w:rPr>
          <w:color w:val="000000" w:themeColor="text1"/>
          <w:sz w:val="10"/>
          <w:szCs w:val="10"/>
          <w:u w:val="single"/>
        </w:rPr>
      </w:pPr>
    </w:p>
    <w:p w14:paraId="47FE9762" w14:textId="14ECEEA3" w:rsidR="00D45254" w:rsidRDefault="00D45254" w:rsidP="000A2EE6">
      <w:pPr>
        <w:pStyle w:val="Heading1"/>
        <w:spacing w:before="60" w:after="60"/>
        <w:rPr>
          <w:color w:val="000000" w:themeColor="text1"/>
          <w:szCs w:val="26"/>
          <w:u w:val="single"/>
        </w:rPr>
      </w:pPr>
      <w:r>
        <w:rPr>
          <w:color w:val="000000" w:themeColor="text1"/>
          <w:szCs w:val="26"/>
          <w:u w:val="single"/>
        </w:rPr>
        <w:t>Quantitative and Analytical Qualifications</w:t>
      </w:r>
    </w:p>
    <w:p w14:paraId="31B13F41" w14:textId="1FAC6720" w:rsidR="00D45254" w:rsidRDefault="00D45254" w:rsidP="00D45254">
      <w:pPr>
        <w:pStyle w:val="Heading2"/>
        <w:spacing w:before="0" w:after="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Statistics Coursework</w:t>
      </w:r>
    </w:p>
    <w:p w14:paraId="353ED967" w14:textId="1EFCA987" w:rsidR="00325EEB" w:rsidRPr="00325EEB" w:rsidRDefault="00325EEB" w:rsidP="00325EEB">
      <w:pPr>
        <w:pStyle w:val="ListParagraph"/>
        <w:numPr>
          <w:ilvl w:val="0"/>
          <w:numId w:val="11"/>
        </w:numPr>
        <w:spacing w:after="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Received very high marks in all</w:t>
      </w:r>
      <w:r w:rsidR="00865A67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statistics courses and final projects </w:t>
      </w:r>
    </w:p>
    <w:p w14:paraId="05209507" w14:textId="34C99AA7" w:rsidR="00CC26F3" w:rsidRDefault="00CC26F3" w:rsidP="00CC26F3">
      <w:pPr>
        <w:pStyle w:val="ListParagraph"/>
        <w:numPr>
          <w:ilvl w:val="0"/>
          <w:numId w:val="11"/>
        </w:numPr>
        <w:spacing w:after="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Extensive experience with applied linear regression</w:t>
      </w:r>
      <w:r w:rsidR="00325EEB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including indicator variables, influence diagnostics, assumption analysis, nonstandard regression models,</w:t>
      </w:r>
      <w:r w:rsidR="00325EEB">
        <w:rPr>
          <w:color w:val="000000" w:themeColor="text1"/>
          <w:sz w:val="21"/>
          <w:szCs w:val="21"/>
        </w:rPr>
        <w:t xml:space="preserve"> and</w:t>
      </w:r>
      <w:r>
        <w:rPr>
          <w:color w:val="000000" w:themeColor="text1"/>
          <w:sz w:val="21"/>
          <w:szCs w:val="21"/>
        </w:rPr>
        <w:t xml:space="preserve"> logistic regression </w:t>
      </w:r>
    </w:p>
    <w:p w14:paraId="72B41577" w14:textId="0A0AFB62" w:rsidR="00D45254" w:rsidRDefault="00D45254" w:rsidP="00D45254">
      <w:pPr>
        <w:pStyle w:val="Heading2"/>
        <w:spacing w:before="0" w:after="30"/>
        <w:rPr>
          <w:color w:val="000000" w:themeColor="text1"/>
          <w:sz w:val="21"/>
          <w:szCs w:val="21"/>
        </w:rPr>
      </w:pPr>
      <w:r w:rsidRPr="00D45254">
        <w:rPr>
          <w:color w:val="000000" w:themeColor="text1"/>
          <w:sz w:val="21"/>
          <w:szCs w:val="21"/>
        </w:rPr>
        <w:t xml:space="preserve">Proficiency in R </w:t>
      </w:r>
    </w:p>
    <w:p w14:paraId="28701F1F" w14:textId="1DAEFAC9" w:rsidR="00325EEB" w:rsidRDefault="00325EEB" w:rsidP="00325EEB">
      <w:pPr>
        <w:pStyle w:val="ListParagraph"/>
        <w:numPr>
          <w:ilvl w:val="0"/>
          <w:numId w:val="11"/>
        </w:numPr>
        <w:spacing w:after="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Demonstrated ability to perform data collection, cleaning, management, visualization</w:t>
      </w:r>
      <w:r w:rsidR="00011842">
        <w:rPr>
          <w:color w:val="000000" w:themeColor="text1"/>
          <w:sz w:val="21"/>
          <w:szCs w:val="21"/>
        </w:rPr>
        <w:t xml:space="preserve"> (Tableau and ggplot)</w:t>
      </w:r>
      <w:r>
        <w:rPr>
          <w:color w:val="000000" w:themeColor="text1"/>
          <w:sz w:val="21"/>
          <w:szCs w:val="21"/>
        </w:rPr>
        <w:t xml:space="preserve">, and interpretation with multiple applied statistical projects fully in R </w:t>
      </w:r>
    </w:p>
    <w:p w14:paraId="2477C927" w14:textId="52975BA2" w:rsidR="00D45254" w:rsidRDefault="00D45254" w:rsidP="00D45254">
      <w:pPr>
        <w:pStyle w:val="Heading2"/>
        <w:spacing w:before="0" w:after="30"/>
        <w:rPr>
          <w:color w:val="000000" w:themeColor="text1"/>
          <w:sz w:val="21"/>
          <w:szCs w:val="21"/>
        </w:rPr>
      </w:pPr>
      <w:r w:rsidRPr="00D45254">
        <w:rPr>
          <w:color w:val="000000" w:themeColor="text1"/>
          <w:sz w:val="21"/>
          <w:szCs w:val="21"/>
        </w:rPr>
        <w:t>Political Science Research Design and Data Analysis</w:t>
      </w:r>
    </w:p>
    <w:p w14:paraId="13A33FF4" w14:textId="43C6B68F" w:rsidR="00CC26F3" w:rsidRDefault="008C7402" w:rsidP="00CC26F3">
      <w:pPr>
        <w:pStyle w:val="ListParagraph"/>
        <w:numPr>
          <w:ilvl w:val="0"/>
          <w:numId w:val="11"/>
        </w:numPr>
        <w:spacing w:after="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Experience with research design, data analysis, statistical software</w:t>
      </w:r>
      <w:r w:rsidR="00325EEB">
        <w:rPr>
          <w:color w:val="000000" w:themeColor="text1"/>
          <w:sz w:val="21"/>
          <w:szCs w:val="21"/>
        </w:rPr>
        <w:t xml:space="preserve"> (Stata, Excel</w:t>
      </w:r>
      <w:r>
        <w:rPr>
          <w:color w:val="000000" w:themeColor="text1"/>
          <w:sz w:val="21"/>
          <w:szCs w:val="21"/>
        </w:rPr>
        <w:t xml:space="preserve">, </w:t>
      </w:r>
      <w:r w:rsidR="00325EEB">
        <w:rPr>
          <w:color w:val="000000" w:themeColor="text1"/>
          <w:sz w:val="21"/>
          <w:szCs w:val="21"/>
        </w:rPr>
        <w:t xml:space="preserve">R), economic analysis, </w:t>
      </w:r>
      <w:r>
        <w:rPr>
          <w:color w:val="000000" w:themeColor="text1"/>
          <w:sz w:val="21"/>
          <w:szCs w:val="21"/>
        </w:rPr>
        <w:t xml:space="preserve">and </w:t>
      </w:r>
      <w:r w:rsidR="00CC26F3">
        <w:rPr>
          <w:color w:val="000000" w:themeColor="text1"/>
          <w:sz w:val="21"/>
          <w:szCs w:val="21"/>
        </w:rPr>
        <w:t>methodology for quantitative applications in the social sciences</w:t>
      </w:r>
    </w:p>
    <w:p w14:paraId="592A3E29" w14:textId="06C16D8D" w:rsidR="00011842" w:rsidRDefault="00011842" w:rsidP="00CC26F3">
      <w:pPr>
        <w:pStyle w:val="ListParagraph"/>
        <w:numPr>
          <w:ilvl w:val="0"/>
          <w:numId w:val="11"/>
        </w:numPr>
        <w:spacing w:after="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Demonstrated ability to write high-quality, cogent literature reviews and research papers</w:t>
      </w:r>
    </w:p>
    <w:p w14:paraId="7259B571" w14:textId="63E95912" w:rsidR="000C70C7" w:rsidRPr="009B1D69" w:rsidRDefault="00CC26F3" w:rsidP="000A2EE6">
      <w:pPr>
        <w:pStyle w:val="Heading1"/>
        <w:spacing w:before="60" w:after="60"/>
        <w:rPr>
          <w:color w:val="000000" w:themeColor="text1"/>
          <w:szCs w:val="26"/>
          <w:u w:val="single"/>
        </w:rPr>
      </w:pPr>
      <w:r>
        <w:rPr>
          <w:color w:val="000000" w:themeColor="text1"/>
          <w:szCs w:val="26"/>
          <w:u w:val="single"/>
        </w:rPr>
        <w:t>Recent Work</w:t>
      </w:r>
      <w:r w:rsidR="00997B93" w:rsidRPr="009B1D69">
        <w:rPr>
          <w:color w:val="000000" w:themeColor="text1"/>
          <w:szCs w:val="26"/>
          <w:u w:val="single"/>
        </w:rPr>
        <w:t xml:space="preserve"> Experience</w:t>
      </w:r>
    </w:p>
    <w:p w14:paraId="15A1767A" w14:textId="4E8A5984" w:rsidR="001F5187" w:rsidRDefault="00C87CB6" w:rsidP="00315E29">
      <w:pPr>
        <w:pStyle w:val="Heading2"/>
        <w:spacing w:before="0" w:after="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Cal Poly Political Science Dept.—Data Analysis in Political Science</w:t>
      </w:r>
      <w:r w:rsidR="001F5187">
        <w:rPr>
          <w:color w:val="000000" w:themeColor="text1"/>
          <w:sz w:val="21"/>
          <w:szCs w:val="21"/>
        </w:rPr>
        <w:t xml:space="preserve"> (San Luis Obispo, CA)</w:t>
      </w:r>
    </w:p>
    <w:p w14:paraId="02B7A73C" w14:textId="026FB6EE" w:rsidR="001F5187" w:rsidRDefault="001F5187" w:rsidP="001F5187">
      <w:pPr>
        <w:rPr>
          <w:sz w:val="21"/>
          <w:szCs w:val="21"/>
        </w:rPr>
      </w:pPr>
      <w:r w:rsidRPr="001F5187">
        <w:rPr>
          <w:i/>
          <w:iCs/>
          <w:sz w:val="21"/>
          <w:szCs w:val="21"/>
        </w:rPr>
        <w:t>Teaching Assistant</w:t>
      </w:r>
      <w:r>
        <w:rPr>
          <w:sz w:val="21"/>
          <w:szCs w:val="21"/>
        </w:rPr>
        <w:t xml:space="preserve"> | March 2021 – Present </w:t>
      </w:r>
    </w:p>
    <w:p w14:paraId="12C979B1" w14:textId="4128C1D0" w:rsidR="001F5187" w:rsidRDefault="001F5187" w:rsidP="001F5187">
      <w:pPr>
        <w:pStyle w:val="ListParagraph"/>
        <w:numPr>
          <w:ilvl w:val="0"/>
          <w:numId w:val="11"/>
        </w:numPr>
        <w:spacing w:after="30"/>
        <w:rPr>
          <w:sz w:val="21"/>
          <w:szCs w:val="21"/>
        </w:rPr>
      </w:pPr>
      <w:r>
        <w:rPr>
          <w:sz w:val="21"/>
          <w:szCs w:val="21"/>
        </w:rPr>
        <w:t>Creates all of the lab assignments to teach R to students and helps Dr. Peter Wright in course design</w:t>
      </w:r>
    </w:p>
    <w:p w14:paraId="57334DD8" w14:textId="542645D7" w:rsidR="001F5187" w:rsidRPr="001F5187" w:rsidRDefault="001F5187" w:rsidP="001F5187">
      <w:pPr>
        <w:pStyle w:val="ListParagraph"/>
        <w:numPr>
          <w:ilvl w:val="0"/>
          <w:numId w:val="11"/>
        </w:numPr>
        <w:spacing w:after="30"/>
        <w:rPr>
          <w:sz w:val="21"/>
          <w:szCs w:val="21"/>
        </w:rPr>
      </w:pPr>
      <w:r>
        <w:rPr>
          <w:sz w:val="21"/>
          <w:szCs w:val="21"/>
        </w:rPr>
        <w:t>Meets individually with student groups to assist with learning R</w:t>
      </w:r>
    </w:p>
    <w:p w14:paraId="3FD65B81" w14:textId="3807930F" w:rsidR="00315E29" w:rsidRDefault="00315E29" w:rsidP="00315E29">
      <w:pPr>
        <w:pStyle w:val="Heading2"/>
        <w:spacing w:before="0" w:after="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Cal Poly Inter Housing Council (San Luis Obispo, CA)</w:t>
      </w:r>
    </w:p>
    <w:p w14:paraId="1D81298D" w14:textId="73B0E51F" w:rsidR="00315E29" w:rsidRDefault="00315E29" w:rsidP="00315E29">
      <w:pPr>
        <w:rPr>
          <w:sz w:val="21"/>
          <w:szCs w:val="21"/>
        </w:rPr>
      </w:pPr>
      <w:r>
        <w:rPr>
          <w:i/>
          <w:iCs/>
          <w:sz w:val="21"/>
          <w:szCs w:val="21"/>
        </w:rPr>
        <w:t>Vice President of Marketing</w:t>
      </w:r>
      <w:r w:rsidR="00233FEA">
        <w:rPr>
          <w:i/>
          <w:iCs/>
          <w:sz w:val="21"/>
          <w:szCs w:val="21"/>
        </w:rPr>
        <w:t xml:space="preserve"> and Outreach</w:t>
      </w:r>
      <w:r>
        <w:rPr>
          <w:i/>
          <w:iCs/>
          <w:sz w:val="21"/>
          <w:szCs w:val="21"/>
        </w:rPr>
        <w:t xml:space="preserve"> </w:t>
      </w:r>
      <w:r>
        <w:rPr>
          <w:sz w:val="21"/>
          <w:szCs w:val="21"/>
        </w:rPr>
        <w:t xml:space="preserve">| August 2019 – </w:t>
      </w:r>
      <w:r w:rsidR="00B52922">
        <w:rPr>
          <w:sz w:val="21"/>
          <w:szCs w:val="21"/>
        </w:rPr>
        <w:t>June 2020</w:t>
      </w:r>
      <w:r>
        <w:rPr>
          <w:sz w:val="21"/>
          <w:szCs w:val="21"/>
        </w:rPr>
        <w:t xml:space="preserve"> </w:t>
      </w:r>
    </w:p>
    <w:p w14:paraId="182A9E9E" w14:textId="66EDA065" w:rsidR="00315E29" w:rsidRPr="00581C2B" w:rsidRDefault="00315E29" w:rsidP="00581C2B">
      <w:pPr>
        <w:pStyle w:val="ListParagraph"/>
        <w:numPr>
          <w:ilvl w:val="0"/>
          <w:numId w:val="11"/>
        </w:numPr>
        <w:spacing w:after="30"/>
        <w:rPr>
          <w:color w:val="000000" w:themeColor="text1"/>
          <w:sz w:val="21"/>
          <w:szCs w:val="21"/>
        </w:rPr>
      </w:pPr>
      <w:r w:rsidRPr="00581C2B">
        <w:rPr>
          <w:color w:val="000000" w:themeColor="text1"/>
          <w:sz w:val="21"/>
          <w:szCs w:val="21"/>
        </w:rPr>
        <w:t>Manage</w:t>
      </w:r>
      <w:r w:rsidR="00B52922" w:rsidRPr="00581C2B">
        <w:rPr>
          <w:color w:val="000000" w:themeColor="text1"/>
          <w:sz w:val="21"/>
          <w:szCs w:val="21"/>
        </w:rPr>
        <w:t>d</w:t>
      </w:r>
      <w:r w:rsidRPr="00581C2B">
        <w:rPr>
          <w:color w:val="000000" w:themeColor="text1"/>
          <w:sz w:val="21"/>
          <w:szCs w:val="21"/>
        </w:rPr>
        <w:t xml:space="preserve"> all marketing and communications of Inter Housing Council initiatives and events</w:t>
      </w:r>
    </w:p>
    <w:p w14:paraId="3CC7EF8C" w14:textId="4ADA3456" w:rsidR="00B52922" w:rsidRPr="00640A8D" w:rsidRDefault="00B52922" w:rsidP="00581C2B">
      <w:pPr>
        <w:pStyle w:val="ListParagraph"/>
        <w:numPr>
          <w:ilvl w:val="0"/>
          <w:numId w:val="11"/>
        </w:numPr>
        <w:spacing w:after="30"/>
        <w:rPr>
          <w:sz w:val="21"/>
          <w:szCs w:val="21"/>
        </w:rPr>
      </w:pPr>
      <w:r w:rsidRPr="00581C2B">
        <w:rPr>
          <w:color w:val="000000" w:themeColor="text1"/>
          <w:sz w:val="21"/>
          <w:szCs w:val="21"/>
        </w:rPr>
        <w:t xml:space="preserve">Collaborated with Board members to </w:t>
      </w:r>
      <w:r w:rsidR="00325EEB">
        <w:rPr>
          <w:color w:val="000000" w:themeColor="text1"/>
          <w:sz w:val="21"/>
          <w:szCs w:val="21"/>
        </w:rPr>
        <w:t xml:space="preserve">creatively </w:t>
      </w:r>
      <w:r w:rsidRPr="00581C2B">
        <w:rPr>
          <w:color w:val="000000" w:themeColor="text1"/>
          <w:sz w:val="21"/>
          <w:szCs w:val="21"/>
        </w:rPr>
        <w:t>advocate for more than 8,000 residents</w:t>
      </w:r>
    </w:p>
    <w:p w14:paraId="3280B726" w14:textId="77777777" w:rsidR="00D45254" w:rsidRDefault="00D45254" w:rsidP="00D45254">
      <w:pPr>
        <w:pStyle w:val="Heading2"/>
        <w:spacing w:before="0" w:after="30"/>
        <w:rPr>
          <w:color w:val="000000" w:themeColor="text1"/>
          <w:sz w:val="21"/>
          <w:szCs w:val="21"/>
        </w:rPr>
      </w:pPr>
      <w:r w:rsidRPr="00094B2B">
        <w:rPr>
          <w:color w:val="000000" w:themeColor="text1"/>
          <w:sz w:val="21"/>
          <w:szCs w:val="21"/>
        </w:rPr>
        <w:t>Democratic Latin America</w:t>
      </w:r>
      <w:r>
        <w:rPr>
          <w:color w:val="000000" w:themeColor="text1"/>
          <w:sz w:val="21"/>
          <w:szCs w:val="21"/>
        </w:rPr>
        <w:t xml:space="preserve"> Textbook (San Luis Obispo, CA)</w:t>
      </w:r>
    </w:p>
    <w:p w14:paraId="0EFEFB55" w14:textId="7CED1DB2" w:rsidR="00D45254" w:rsidRDefault="00D45254" w:rsidP="00D45254">
      <w:pPr>
        <w:pStyle w:val="Heading3"/>
        <w:spacing w:after="30"/>
        <w:rPr>
          <w:i w:val="0"/>
          <w:iCs/>
          <w:color w:val="000000" w:themeColor="text1"/>
          <w:sz w:val="21"/>
          <w:szCs w:val="21"/>
        </w:rPr>
      </w:pPr>
      <w:r w:rsidRPr="00094B2B">
        <w:rPr>
          <w:color w:val="000000" w:themeColor="text1"/>
          <w:sz w:val="21"/>
          <w:szCs w:val="21"/>
        </w:rPr>
        <w:t>Research Intern</w:t>
      </w:r>
      <w:r>
        <w:rPr>
          <w:i w:val="0"/>
          <w:iCs/>
          <w:color w:val="000000" w:themeColor="text1"/>
          <w:sz w:val="21"/>
          <w:szCs w:val="21"/>
        </w:rPr>
        <w:t xml:space="preserve"> | February – April 2020</w:t>
      </w:r>
    </w:p>
    <w:p w14:paraId="29CD743B" w14:textId="79B03779" w:rsidR="005727CB" w:rsidRPr="00D45254" w:rsidRDefault="005727CB" w:rsidP="00640A8D">
      <w:pPr>
        <w:pStyle w:val="ListParagraph"/>
        <w:numPr>
          <w:ilvl w:val="0"/>
          <w:numId w:val="11"/>
        </w:numPr>
        <w:spacing w:after="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Selected based on strong writing skills and research ability in Dr. </w:t>
      </w:r>
      <w:r w:rsidR="001F5187">
        <w:rPr>
          <w:color w:val="000000" w:themeColor="text1"/>
          <w:sz w:val="21"/>
          <w:szCs w:val="21"/>
        </w:rPr>
        <w:t xml:space="preserve">Craig L. </w:t>
      </w:r>
      <w:r>
        <w:rPr>
          <w:color w:val="000000" w:themeColor="text1"/>
          <w:sz w:val="21"/>
          <w:szCs w:val="21"/>
        </w:rPr>
        <w:t>Arceneaux’s courses</w:t>
      </w:r>
    </w:p>
    <w:p w14:paraId="1B7106A8" w14:textId="77777777" w:rsidR="0004511E" w:rsidRDefault="0004511E" w:rsidP="0004511E">
      <w:pPr>
        <w:pStyle w:val="Heading2"/>
        <w:spacing w:before="0" w:after="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California Secretary of State (Sacramento, CA)</w:t>
      </w:r>
    </w:p>
    <w:p w14:paraId="5A192A4E" w14:textId="714A18CC" w:rsidR="0004511E" w:rsidRDefault="0004511E" w:rsidP="0004511E">
      <w:pPr>
        <w:rPr>
          <w:rFonts w:asciiTheme="majorHAnsi" w:eastAsiaTheme="majorEastAsia" w:hAnsiTheme="majorHAnsi" w:cstheme="majorBidi"/>
          <w:color w:val="000000" w:themeColor="text1"/>
          <w:sz w:val="21"/>
          <w:szCs w:val="21"/>
        </w:rPr>
      </w:pPr>
      <w:r>
        <w:rPr>
          <w:rFonts w:asciiTheme="majorHAnsi" w:eastAsiaTheme="majorEastAsia" w:hAnsiTheme="majorHAnsi" w:cstheme="majorBidi"/>
          <w:i/>
          <w:color w:val="000000" w:themeColor="text1"/>
          <w:sz w:val="21"/>
          <w:szCs w:val="21"/>
        </w:rPr>
        <w:t xml:space="preserve">Business Programs Division, </w:t>
      </w:r>
      <w:r w:rsidRPr="006C1998">
        <w:rPr>
          <w:rFonts w:asciiTheme="majorHAnsi" w:eastAsiaTheme="majorEastAsia" w:hAnsiTheme="majorHAnsi" w:cstheme="majorBidi"/>
          <w:i/>
          <w:color w:val="000000" w:themeColor="text1"/>
          <w:sz w:val="21"/>
          <w:szCs w:val="21"/>
        </w:rPr>
        <w:t>Student Employee</w:t>
      </w:r>
      <w:r>
        <w:t xml:space="preserve"> </w:t>
      </w:r>
      <w:r w:rsidRPr="006C1998">
        <w:rPr>
          <w:rFonts w:asciiTheme="majorHAnsi" w:eastAsiaTheme="majorEastAsia" w:hAnsiTheme="majorHAnsi" w:cstheme="majorBidi"/>
          <w:color w:val="000000" w:themeColor="text1"/>
          <w:sz w:val="21"/>
          <w:szCs w:val="21"/>
        </w:rPr>
        <w:t xml:space="preserve">| June </w:t>
      </w:r>
      <w:r>
        <w:rPr>
          <w:rFonts w:asciiTheme="majorHAnsi" w:eastAsiaTheme="majorEastAsia" w:hAnsiTheme="majorHAnsi" w:cstheme="majorBidi"/>
          <w:color w:val="000000" w:themeColor="text1"/>
          <w:sz w:val="21"/>
          <w:szCs w:val="21"/>
        </w:rPr>
        <w:t>–</w:t>
      </w:r>
      <w:r w:rsidRPr="006C1998">
        <w:rPr>
          <w:rFonts w:asciiTheme="majorHAnsi" w:eastAsiaTheme="majorEastAsia" w:hAnsiTheme="majorHAnsi" w:cstheme="majorBidi"/>
          <w:color w:val="000000" w:themeColor="text1"/>
          <w:sz w:val="21"/>
          <w:szCs w:val="21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21"/>
          <w:szCs w:val="21"/>
        </w:rPr>
        <w:t>September 2019</w:t>
      </w:r>
    </w:p>
    <w:p w14:paraId="3FC04261" w14:textId="77777777" w:rsidR="001F5187" w:rsidRDefault="00325EEB" w:rsidP="00325EEB">
      <w:pPr>
        <w:pStyle w:val="ListParagraph"/>
        <w:numPr>
          <w:ilvl w:val="0"/>
          <w:numId w:val="11"/>
        </w:numPr>
        <w:spacing w:after="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Received </w:t>
      </w:r>
      <w:r w:rsidR="00E50528">
        <w:rPr>
          <w:color w:val="000000" w:themeColor="text1"/>
          <w:sz w:val="21"/>
          <w:szCs w:val="21"/>
        </w:rPr>
        <w:t xml:space="preserve">high performance reviews for my work to improve the efficiency of the </w:t>
      </w:r>
      <w:r w:rsidR="001F5187">
        <w:rPr>
          <w:color w:val="000000" w:themeColor="text1"/>
          <w:sz w:val="21"/>
          <w:szCs w:val="21"/>
        </w:rPr>
        <w:t>Business Programs</w:t>
      </w:r>
    </w:p>
    <w:p w14:paraId="5986FA3F" w14:textId="3B1A7AE1" w:rsidR="00997B93" w:rsidRPr="00325EEB" w:rsidRDefault="00997B93" w:rsidP="00325EEB">
      <w:pPr>
        <w:pStyle w:val="Heading1"/>
        <w:spacing w:before="60" w:after="60"/>
        <w:rPr>
          <w:color w:val="000000" w:themeColor="text1"/>
          <w:szCs w:val="26"/>
          <w:u w:val="single"/>
        </w:rPr>
      </w:pPr>
      <w:r w:rsidRPr="00325EEB">
        <w:rPr>
          <w:color w:val="000000" w:themeColor="text1"/>
          <w:szCs w:val="26"/>
          <w:u w:val="single"/>
        </w:rPr>
        <w:t>Leadership and Volunteer</w:t>
      </w:r>
      <w:r w:rsidR="000A2EE6" w:rsidRPr="00325EEB">
        <w:rPr>
          <w:color w:val="000000" w:themeColor="text1"/>
          <w:szCs w:val="26"/>
          <w:u w:val="single"/>
        </w:rPr>
        <w:t xml:space="preserve"> Experience</w:t>
      </w:r>
    </w:p>
    <w:p w14:paraId="4FDD299B" w14:textId="77777777" w:rsidR="00640A8D" w:rsidRPr="00DD403D" w:rsidRDefault="00640A8D" w:rsidP="00640A8D">
      <w:pPr>
        <w:pStyle w:val="Heading3"/>
        <w:spacing w:after="30"/>
        <w:rPr>
          <w:i w:val="0"/>
          <w:iCs/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Chair, </w:t>
      </w:r>
      <w:r>
        <w:rPr>
          <w:i w:val="0"/>
          <w:iCs/>
          <w:color w:val="000000" w:themeColor="text1"/>
          <w:sz w:val="21"/>
          <w:szCs w:val="21"/>
        </w:rPr>
        <w:t>Cal Poly Model UN | Sept 2019 – Present (San Luis Obispo, CA)</w:t>
      </w:r>
    </w:p>
    <w:p w14:paraId="26AF0884" w14:textId="34E6137E" w:rsidR="00233FEA" w:rsidRPr="00B52922" w:rsidRDefault="00B52922" w:rsidP="006335C3">
      <w:pPr>
        <w:spacing w:after="30"/>
        <w:rPr>
          <w:sz w:val="21"/>
          <w:szCs w:val="21"/>
        </w:rPr>
      </w:pPr>
      <w:r w:rsidRPr="00B52922">
        <w:rPr>
          <w:i/>
          <w:iCs/>
          <w:sz w:val="21"/>
          <w:szCs w:val="21"/>
        </w:rPr>
        <w:t>Keynote Speaker</w:t>
      </w:r>
      <w:r w:rsidR="00233FEA" w:rsidRPr="00B52922">
        <w:rPr>
          <w:sz w:val="21"/>
          <w:szCs w:val="21"/>
        </w:rPr>
        <w:t>, Student Leadership Institute | Oct 2019 (San Luis Obispo, CA)</w:t>
      </w:r>
    </w:p>
    <w:p w14:paraId="14C5EEE8" w14:textId="4A9C19EA" w:rsidR="003B0F8E" w:rsidRPr="003B0F8E" w:rsidRDefault="003B0F8E" w:rsidP="006335C3">
      <w:pPr>
        <w:pStyle w:val="Heading3"/>
        <w:spacing w:after="30"/>
        <w:rPr>
          <w:i w:val="0"/>
          <w:iCs/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Staff Writer, </w:t>
      </w:r>
      <w:r>
        <w:rPr>
          <w:i w:val="0"/>
          <w:iCs/>
          <w:color w:val="000000" w:themeColor="text1"/>
          <w:sz w:val="21"/>
          <w:szCs w:val="21"/>
        </w:rPr>
        <w:t>.</w:t>
      </w:r>
      <w:r w:rsidR="00DE4308">
        <w:rPr>
          <w:i w:val="0"/>
          <w:iCs/>
          <w:color w:val="000000" w:themeColor="text1"/>
          <w:sz w:val="21"/>
          <w:szCs w:val="21"/>
        </w:rPr>
        <w:t>WAV</w:t>
      </w:r>
      <w:r>
        <w:rPr>
          <w:i w:val="0"/>
          <w:iCs/>
          <w:color w:val="000000" w:themeColor="text1"/>
          <w:sz w:val="21"/>
          <w:szCs w:val="21"/>
        </w:rPr>
        <w:t xml:space="preserve"> Zine | Oct 2020 – Present (San Luis Obispo, CA)</w:t>
      </w:r>
    </w:p>
    <w:p w14:paraId="47C7EF75" w14:textId="12AD6CC2" w:rsidR="00D45254" w:rsidRPr="00D45254" w:rsidRDefault="00D45254" w:rsidP="006335C3">
      <w:pPr>
        <w:pStyle w:val="Heading3"/>
        <w:spacing w:after="30"/>
        <w:rPr>
          <w:i w:val="0"/>
          <w:iCs/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Campaign Intern</w:t>
      </w:r>
      <w:r>
        <w:rPr>
          <w:i w:val="0"/>
          <w:iCs/>
          <w:color w:val="000000" w:themeColor="text1"/>
          <w:sz w:val="21"/>
          <w:szCs w:val="21"/>
        </w:rPr>
        <w:t>, Ann Brancato for NYS Assembly | Sept – Nov 2020 (</w:t>
      </w:r>
      <w:r w:rsidR="00CC26F3">
        <w:rPr>
          <w:i w:val="0"/>
          <w:iCs/>
          <w:color w:val="000000" w:themeColor="text1"/>
          <w:sz w:val="21"/>
          <w:szCs w:val="21"/>
        </w:rPr>
        <w:t>Long Island, NY)</w:t>
      </w:r>
    </w:p>
    <w:p w14:paraId="456057EF" w14:textId="0B495A2F" w:rsidR="001A353A" w:rsidRPr="008C7402" w:rsidRDefault="00C87843" w:rsidP="008C7402">
      <w:pPr>
        <w:spacing w:after="30"/>
        <w:rPr>
          <w:sz w:val="21"/>
          <w:szCs w:val="21"/>
        </w:rPr>
      </w:pPr>
      <w:r>
        <w:rPr>
          <w:i/>
          <w:iCs/>
          <w:sz w:val="21"/>
          <w:szCs w:val="21"/>
        </w:rPr>
        <w:t>Volunteer</w:t>
      </w:r>
      <w:r>
        <w:rPr>
          <w:sz w:val="21"/>
          <w:szCs w:val="21"/>
        </w:rPr>
        <w:t>, Pacheco Elementary School  | Sept 2020 – Present (San Luis Obispo, CA)</w:t>
      </w:r>
    </w:p>
    <w:sectPr w:rsidR="001A353A" w:rsidRPr="008C7402" w:rsidSect="00D90735">
      <w:headerReference w:type="default" r:id="rId8"/>
      <w:footerReference w:type="default" r:id="rId9"/>
      <w:headerReference w:type="first" r:id="rId10"/>
      <w:pgSz w:w="12240" w:h="15840"/>
      <w:pgMar w:top="806" w:right="576" w:bottom="806" w:left="576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63BD4" w14:textId="77777777" w:rsidR="00832452" w:rsidRDefault="00832452">
      <w:pPr>
        <w:spacing w:after="0" w:line="240" w:lineRule="auto"/>
      </w:pPr>
      <w:r>
        <w:separator/>
      </w:r>
    </w:p>
  </w:endnote>
  <w:endnote w:type="continuationSeparator" w:id="0">
    <w:p w14:paraId="790053C8" w14:textId="77777777" w:rsidR="00832452" w:rsidRDefault="00832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336400" w14:textId="77777777" w:rsidR="000C70C7" w:rsidRDefault="00E7043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FA44D" w14:textId="77777777" w:rsidR="00832452" w:rsidRDefault="00832452">
      <w:pPr>
        <w:spacing w:after="0" w:line="240" w:lineRule="auto"/>
      </w:pPr>
      <w:r>
        <w:separator/>
      </w:r>
    </w:p>
  </w:footnote>
  <w:footnote w:type="continuationSeparator" w:id="0">
    <w:p w14:paraId="26DE2E3D" w14:textId="77777777" w:rsidR="00832452" w:rsidRDefault="00832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7438E" w14:textId="77777777" w:rsidR="000C70C7" w:rsidRDefault="00E7043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2C22F06" wp14:editId="7E92DB2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CFA6AC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black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black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5C426" w14:textId="77777777" w:rsidR="000C70C7" w:rsidRDefault="00E7043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2EF8A64" wp14:editId="1A9D02F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2F4C58B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black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black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31AA"/>
    <w:multiLevelType w:val="hybridMultilevel"/>
    <w:tmpl w:val="0CDC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01120"/>
    <w:multiLevelType w:val="hybridMultilevel"/>
    <w:tmpl w:val="2F040116"/>
    <w:lvl w:ilvl="0" w:tplc="1884E7DA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EB"/>
    <w:rsid w:val="00011842"/>
    <w:rsid w:val="00033EC0"/>
    <w:rsid w:val="0004511E"/>
    <w:rsid w:val="000554D4"/>
    <w:rsid w:val="00062AA9"/>
    <w:rsid w:val="00064011"/>
    <w:rsid w:val="00084024"/>
    <w:rsid w:val="000950C8"/>
    <w:rsid w:val="000A2EE6"/>
    <w:rsid w:val="000C70C7"/>
    <w:rsid w:val="00123E57"/>
    <w:rsid w:val="0013588C"/>
    <w:rsid w:val="001453E5"/>
    <w:rsid w:val="001A353A"/>
    <w:rsid w:val="001F5187"/>
    <w:rsid w:val="0023233F"/>
    <w:rsid w:val="00233FEA"/>
    <w:rsid w:val="0027604F"/>
    <w:rsid w:val="002A0838"/>
    <w:rsid w:val="002B373D"/>
    <w:rsid w:val="002D5D6F"/>
    <w:rsid w:val="003001C2"/>
    <w:rsid w:val="00315E29"/>
    <w:rsid w:val="00325EEB"/>
    <w:rsid w:val="00360D60"/>
    <w:rsid w:val="003837CB"/>
    <w:rsid w:val="0039435F"/>
    <w:rsid w:val="003B0F8E"/>
    <w:rsid w:val="003C5B04"/>
    <w:rsid w:val="003D30DA"/>
    <w:rsid w:val="00432004"/>
    <w:rsid w:val="00485C52"/>
    <w:rsid w:val="004B244B"/>
    <w:rsid w:val="004B5FA3"/>
    <w:rsid w:val="004D7D73"/>
    <w:rsid w:val="00511907"/>
    <w:rsid w:val="00525FDE"/>
    <w:rsid w:val="00532EA6"/>
    <w:rsid w:val="00565D15"/>
    <w:rsid w:val="005727CB"/>
    <w:rsid w:val="00581C2B"/>
    <w:rsid w:val="00582680"/>
    <w:rsid w:val="00595ABB"/>
    <w:rsid w:val="005A774F"/>
    <w:rsid w:val="005B7397"/>
    <w:rsid w:val="005D70D0"/>
    <w:rsid w:val="005F4E69"/>
    <w:rsid w:val="005F5BAB"/>
    <w:rsid w:val="006216AA"/>
    <w:rsid w:val="006335C3"/>
    <w:rsid w:val="00640A8D"/>
    <w:rsid w:val="00694818"/>
    <w:rsid w:val="006C1998"/>
    <w:rsid w:val="006D339A"/>
    <w:rsid w:val="007A2BB6"/>
    <w:rsid w:val="007A6823"/>
    <w:rsid w:val="007C701F"/>
    <w:rsid w:val="007D57A4"/>
    <w:rsid w:val="00803769"/>
    <w:rsid w:val="00832452"/>
    <w:rsid w:val="00853B3C"/>
    <w:rsid w:val="00865841"/>
    <w:rsid w:val="00865A67"/>
    <w:rsid w:val="008939A8"/>
    <w:rsid w:val="008A2F1C"/>
    <w:rsid w:val="008A3064"/>
    <w:rsid w:val="008A7056"/>
    <w:rsid w:val="008A77F7"/>
    <w:rsid w:val="008C1347"/>
    <w:rsid w:val="008C6376"/>
    <w:rsid w:val="008C7402"/>
    <w:rsid w:val="008D13EB"/>
    <w:rsid w:val="008D2606"/>
    <w:rsid w:val="008D4780"/>
    <w:rsid w:val="008D4FF4"/>
    <w:rsid w:val="00997B93"/>
    <w:rsid w:val="009B1D69"/>
    <w:rsid w:val="009B72E0"/>
    <w:rsid w:val="00A148F2"/>
    <w:rsid w:val="00A736BD"/>
    <w:rsid w:val="00A77B2B"/>
    <w:rsid w:val="00A90A6A"/>
    <w:rsid w:val="00B275E2"/>
    <w:rsid w:val="00B52922"/>
    <w:rsid w:val="00B66BC4"/>
    <w:rsid w:val="00B76AE1"/>
    <w:rsid w:val="00BD2E26"/>
    <w:rsid w:val="00BD5D3A"/>
    <w:rsid w:val="00BE22F9"/>
    <w:rsid w:val="00C32E82"/>
    <w:rsid w:val="00C87843"/>
    <w:rsid w:val="00C87CB6"/>
    <w:rsid w:val="00CC26F3"/>
    <w:rsid w:val="00CE56AA"/>
    <w:rsid w:val="00CF7F46"/>
    <w:rsid w:val="00D031F9"/>
    <w:rsid w:val="00D45254"/>
    <w:rsid w:val="00D61E62"/>
    <w:rsid w:val="00D90735"/>
    <w:rsid w:val="00DA7080"/>
    <w:rsid w:val="00DD403D"/>
    <w:rsid w:val="00DE4308"/>
    <w:rsid w:val="00DE71FD"/>
    <w:rsid w:val="00DE7D43"/>
    <w:rsid w:val="00E50528"/>
    <w:rsid w:val="00E7043B"/>
    <w:rsid w:val="00EA2FCF"/>
    <w:rsid w:val="00F50D93"/>
    <w:rsid w:val="00F735D6"/>
    <w:rsid w:val="00F87E5B"/>
    <w:rsid w:val="00F92D3B"/>
    <w:rsid w:val="00F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BB5E5"/>
  <w15:chartTrackingRefBased/>
  <w15:docId w15:val="{548E4B45-A09D-F347-A3D3-3FF8FE16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666666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666666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666666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666666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000000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rmalWeb">
    <w:name w:val="Normal (Web)"/>
    <w:basedOn w:val="Normal"/>
    <w:uiPriority w:val="99"/>
    <w:semiHidden/>
    <w:unhideWhenUsed/>
    <w:rsid w:val="00CC2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courseblocktitle">
    <w:name w:val="courseblocktitle"/>
    <w:basedOn w:val="Normal"/>
    <w:rsid w:val="00CC2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ourseblockhours">
    <w:name w:val="courseblockhours"/>
    <w:basedOn w:val="DefaultParagraphFont"/>
    <w:rsid w:val="00CC26F3"/>
  </w:style>
  <w:style w:type="character" w:styleId="Hyperlink">
    <w:name w:val="Hyperlink"/>
    <w:basedOn w:val="DefaultParagraphFont"/>
    <w:uiPriority w:val="99"/>
    <w:unhideWhenUsed/>
    <w:rsid w:val="00CC26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8" w:color="BAB8AF"/>
            <w:right w:val="none" w:sz="0" w:space="0" w:color="auto"/>
          </w:divBdr>
          <w:divsChild>
            <w:div w:id="1663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0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8" w:color="BAB8AF"/>
            <w:right w:val="none" w:sz="0" w:space="0" w:color="auto"/>
          </w:divBdr>
          <w:divsChild>
            <w:div w:id="1726175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6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8" w:color="BAB8AF"/>
            <w:right w:val="none" w:sz="0" w:space="0" w:color="auto"/>
          </w:divBdr>
          <w:divsChild>
            <w:div w:id="1688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7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8" w:color="BAB8AF"/>
            <w:right w:val="none" w:sz="0" w:space="0" w:color="auto"/>
          </w:divBdr>
          <w:divsChild>
            <w:div w:id="2037998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moore37@calpoly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emoore/Library/Containers/com.microsoft.Word/Data/Library/Application%20Support/Microsoft/Office/16.0/DTS/en-US%7b571D69FB-2F7F-914C-B94D-B657B04643B4%7d/%7b2A035FF1-AC10-F74C-9E0C-506B4CD19504%7dtf10002079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{2A035FF1-AC10-F74C-9E0C-506B4CD19504}tf10002079.dotx</Template>
  <TotalTime>275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Sophie Moore</cp:lastModifiedBy>
  <cp:revision>57</cp:revision>
  <cp:lastPrinted>2020-03-16T20:12:00Z</cp:lastPrinted>
  <dcterms:created xsi:type="dcterms:W3CDTF">2019-02-25T04:48:00Z</dcterms:created>
  <dcterms:modified xsi:type="dcterms:W3CDTF">2021-04-04T06:13:00Z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